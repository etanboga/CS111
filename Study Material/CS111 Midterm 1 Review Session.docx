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8D6D9" w14:textId="77777777" w:rsidR="00E465C1" w:rsidRDefault="00A277C6">
      <w:pPr>
        <w:pStyle w:val="Heading1"/>
      </w:pPr>
      <w:r>
        <w:t>CS111 Midterm 1 Review Session</w:t>
      </w:r>
    </w:p>
    <w:p w14:paraId="274722F8" w14:textId="77777777" w:rsidR="00E465C1" w:rsidRDefault="00A277C6" w:rsidP="00A277C6">
      <w:pPr>
        <w:pStyle w:val="ListBullet"/>
      </w:pPr>
      <w:r>
        <w:t>Go to UPE Review Session</w:t>
      </w:r>
    </w:p>
    <w:p w14:paraId="6F15394A" w14:textId="77777777" w:rsidR="00A277C6" w:rsidRDefault="00A277C6" w:rsidP="00A277C6">
      <w:pPr>
        <w:pStyle w:val="ListBullet"/>
      </w:pPr>
      <w:r>
        <w:t>Get previous exams</w:t>
      </w:r>
      <w:r w:rsidR="00461DE2">
        <w:t>, %25 of the exam will come from previous exams</w:t>
      </w:r>
    </w:p>
    <w:p w14:paraId="1C43CABD" w14:textId="77777777" w:rsidR="00C300AC" w:rsidRDefault="00C300AC" w:rsidP="00A277C6">
      <w:pPr>
        <w:pStyle w:val="ListBullet"/>
      </w:pPr>
      <w:r>
        <w:t>Midterm will cover everything up to and including lecture 9</w:t>
      </w:r>
    </w:p>
    <w:p w14:paraId="6FC57C10" w14:textId="77777777" w:rsidR="00C300AC" w:rsidRDefault="00610073" w:rsidP="00A277C6">
      <w:pPr>
        <w:pStyle w:val="ListBullet"/>
      </w:pPr>
      <w:r>
        <w:t xml:space="preserve">Sample Midterm: </w:t>
      </w:r>
      <w:hyperlink r:id="rId7" w:history="1">
        <w:r w:rsidRPr="002F12C9">
          <w:rPr>
            <w:rStyle w:val="Hyperlink"/>
          </w:rPr>
          <w:t>http://web.cs.ucla.edu/classes/spring18/cs111/sample.html</w:t>
        </w:r>
      </w:hyperlink>
    </w:p>
    <w:p w14:paraId="063575FD" w14:textId="77777777" w:rsidR="00266403" w:rsidRDefault="003F732B" w:rsidP="00A277C6">
      <w:pPr>
        <w:pStyle w:val="ListBullet"/>
      </w:pPr>
      <w:proofErr w:type="spellStart"/>
      <w:r>
        <w:t>Zhoaxing</w:t>
      </w:r>
      <w:proofErr w:type="spellEnd"/>
      <w:r>
        <w:t xml:space="preserve">, </w:t>
      </w:r>
      <w:r w:rsidR="00062A13">
        <w:t xml:space="preserve">gives generous grades, takes the </w:t>
      </w:r>
      <w:r w:rsidR="00B51191">
        <w:t>easiest question</w:t>
      </w:r>
    </w:p>
    <w:p w14:paraId="4BFC2E45" w14:textId="77777777" w:rsidR="00B51191" w:rsidRDefault="00D10894" w:rsidP="00A277C6">
      <w:pPr>
        <w:pStyle w:val="ListBullet"/>
      </w:pPr>
      <w:r>
        <w:t xml:space="preserve">UPE Review: </w:t>
      </w:r>
      <w:hyperlink r:id="rId8" w:history="1">
        <w:r w:rsidRPr="002F12C9">
          <w:rPr>
            <w:rStyle w:val="Hyperlink"/>
          </w:rPr>
          <w:t>https://piazza.com/class/jdabtkwr46f7mn?cid=191</w:t>
        </w:r>
      </w:hyperlink>
    </w:p>
    <w:p w14:paraId="2487F239" w14:textId="77777777" w:rsidR="00D10894" w:rsidRDefault="00EB3F3C" w:rsidP="00A277C6">
      <w:pPr>
        <w:pStyle w:val="ListBullet"/>
      </w:pPr>
      <w:hyperlink r:id="rId9" w:history="1">
        <w:r w:rsidRPr="002F12C9">
          <w:rPr>
            <w:rStyle w:val="Hyperlink"/>
          </w:rPr>
          <w:t>http://web.cs.ucla.edu/classes/spring17/cs111/solutions/x1p.html</w:t>
        </w:r>
      </w:hyperlink>
    </w:p>
    <w:p w14:paraId="0E64306E" w14:textId="77777777" w:rsidR="00EB3F3C" w:rsidRDefault="00C978C7" w:rsidP="00A277C6">
      <w:pPr>
        <w:pStyle w:val="ListBullet"/>
      </w:pPr>
      <w:hyperlink r:id="rId10" w:history="1">
        <w:r w:rsidRPr="002F12C9">
          <w:rPr>
            <w:rStyle w:val="Hyperlink"/>
          </w:rPr>
          <w:t>http://web.cs.ucla.edu/classes/spring17/cs111/sample.html</w:t>
        </w:r>
      </w:hyperlink>
    </w:p>
    <w:p w14:paraId="34A29685" w14:textId="77777777" w:rsidR="00C978C7" w:rsidRDefault="00C978C7" w:rsidP="00A277C6">
      <w:pPr>
        <w:pStyle w:val="ListBullet"/>
      </w:pPr>
      <w:bookmarkStart w:id="0" w:name="_GoBack"/>
      <w:bookmarkEnd w:id="0"/>
    </w:p>
    <w:sectPr w:rsidR="00C978C7">
      <w:footerReference w:type="default" r:id="rId11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8089AF" w14:textId="77777777" w:rsidR="00A60B81" w:rsidRDefault="00A60B81">
      <w:r>
        <w:separator/>
      </w:r>
    </w:p>
    <w:p w14:paraId="0C2EB0EE" w14:textId="77777777" w:rsidR="00A60B81" w:rsidRDefault="00A60B81"/>
  </w:endnote>
  <w:endnote w:type="continuationSeparator" w:id="0">
    <w:p w14:paraId="0284BDBA" w14:textId="77777777" w:rsidR="00A60B81" w:rsidRDefault="00A60B81">
      <w:r>
        <w:continuationSeparator/>
      </w:r>
    </w:p>
    <w:p w14:paraId="396F2AF7" w14:textId="77777777" w:rsidR="00A60B81" w:rsidRDefault="00A60B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51E3B9" w14:textId="77777777" w:rsidR="00E465C1" w:rsidRDefault="00A60B8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5D6E1C" w14:textId="77777777" w:rsidR="00A60B81" w:rsidRDefault="00A60B81">
      <w:r>
        <w:separator/>
      </w:r>
    </w:p>
    <w:p w14:paraId="3C55E610" w14:textId="77777777" w:rsidR="00A60B81" w:rsidRDefault="00A60B81"/>
  </w:footnote>
  <w:footnote w:type="continuationSeparator" w:id="0">
    <w:p w14:paraId="177D0F04" w14:textId="77777777" w:rsidR="00A60B81" w:rsidRDefault="00A60B81">
      <w:r>
        <w:continuationSeparator/>
      </w:r>
    </w:p>
    <w:p w14:paraId="33B5C207" w14:textId="77777777" w:rsidR="00A60B81" w:rsidRDefault="00A60B81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7C6"/>
    <w:rsid w:val="00062A13"/>
    <w:rsid w:val="00266403"/>
    <w:rsid w:val="003F732B"/>
    <w:rsid w:val="00461DE2"/>
    <w:rsid w:val="00610073"/>
    <w:rsid w:val="00A277C6"/>
    <w:rsid w:val="00A60B81"/>
    <w:rsid w:val="00B51191"/>
    <w:rsid w:val="00BE36C4"/>
    <w:rsid w:val="00C300AC"/>
    <w:rsid w:val="00C978C7"/>
    <w:rsid w:val="00D10894"/>
    <w:rsid w:val="00D76162"/>
    <w:rsid w:val="00E465C1"/>
    <w:rsid w:val="00EB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9A1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eb.cs.ucla.edu/classes/spring18/cs111/sample.html" TargetMode="External"/><Relationship Id="rId8" Type="http://schemas.openxmlformats.org/officeDocument/2006/relationships/hyperlink" Target="https://piazza.com/class/jdabtkwr46f7mn?cid=191" TargetMode="External"/><Relationship Id="rId9" Type="http://schemas.openxmlformats.org/officeDocument/2006/relationships/hyperlink" Target="http://web.cs.ucla.edu/classes/spring17/cs111/solutions/x1p.html" TargetMode="External"/><Relationship Id="rId10" Type="http://schemas.openxmlformats.org/officeDocument/2006/relationships/hyperlink" Target="http://web.cs.ucla.edu/classes/spring17/cs111/sample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getanboga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FBC"/>
    <w:rsid w:val="00CF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19D082B8FBF34983804A8AF3EEE785">
    <w:name w:val="8F19D082B8FBF34983804A8AF3EEE785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281E7E885E33E74EACBCC83C36DADFED">
    <w:name w:val="281E7E885E33E74EACBCC83C36DADF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4</TotalTime>
  <Pages>1</Pages>
  <Words>118</Words>
  <Characters>675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 Tanboga</dc:creator>
  <cp:keywords/>
  <dc:description/>
  <cp:lastModifiedBy>Ege Tanboga</cp:lastModifiedBy>
  <cp:revision>1</cp:revision>
  <dcterms:created xsi:type="dcterms:W3CDTF">2018-04-27T19:10:00Z</dcterms:created>
  <dcterms:modified xsi:type="dcterms:W3CDTF">2018-04-29T19:06:00Z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