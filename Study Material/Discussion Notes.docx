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F89A9" w14:textId="77777777" w:rsidR="000F1AC8" w:rsidRDefault="00F87AC1">
      <w:pPr>
        <w:pStyle w:val="Heading1"/>
      </w:pPr>
      <w:r>
        <w:t>Discussion Notes</w:t>
      </w:r>
    </w:p>
    <w:p w14:paraId="1A50E772" w14:textId="77777777" w:rsidR="00F87AC1" w:rsidRPr="00F87AC1" w:rsidRDefault="00F87AC1" w:rsidP="00F87AC1">
      <w:pPr>
        <w:pStyle w:val="ListBullet"/>
        <w:numPr>
          <w:ilvl w:val="0"/>
          <w:numId w:val="0"/>
        </w:numPr>
        <w:ind w:left="432"/>
        <w:rPr>
          <w:b/>
        </w:rPr>
      </w:pPr>
      <w:r>
        <w:rPr>
          <w:b/>
        </w:rPr>
        <w:t>04/05/2017</w:t>
      </w:r>
    </w:p>
    <w:p w14:paraId="2CCBCC18" w14:textId="77777777" w:rsidR="000F1AC8" w:rsidRDefault="00F87AC1" w:rsidP="00F87AC1">
      <w:pPr>
        <w:pStyle w:val="ListBullet"/>
      </w:pPr>
      <w:r>
        <w:t>Use Clock Monotonic</w:t>
      </w:r>
    </w:p>
    <w:p w14:paraId="216179BB" w14:textId="77777777" w:rsidR="00F87AC1" w:rsidRDefault="00F87AC1" w:rsidP="00F87AC1">
      <w:pPr>
        <w:pStyle w:val="ListBullet"/>
      </w:pPr>
      <w:r>
        <w:t>Make sure you use gnuplot 5</w:t>
      </w:r>
    </w:p>
    <w:p w14:paraId="3387B993" w14:textId="77777777" w:rsidR="00F87AC1" w:rsidRDefault="00EA5350" w:rsidP="00F87AC1">
      <w:pPr>
        <w:pStyle w:val="ListBullet"/>
      </w:pPr>
      <w:r>
        <w:t>Follow the order specified in the spec</w:t>
      </w:r>
    </w:p>
    <w:p w14:paraId="78E7108B" w14:textId="77777777" w:rsidR="000968D6" w:rsidRDefault="000968D6" w:rsidP="00F87AC1">
      <w:pPr>
        <w:pStyle w:val="ListBullet"/>
      </w:pPr>
      <w:r>
        <w:t>When you turn on yield, the running time of your function slows down</w:t>
      </w:r>
    </w:p>
    <w:p w14:paraId="5372A406" w14:textId="77777777" w:rsidR="000968D6" w:rsidRDefault="00862682" w:rsidP="00F87AC1">
      <w:pPr>
        <w:pStyle w:val="ListBullet"/>
      </w:pPr>
      <w:r>
        <w:t>For sorted list, don’</w:t>
      </w:r>
      <w:r w:rsidR="007362B9">
        <w:t>t use spin lock</w:t>
      </w:r>
    </w:p>
    <w:p w14:paraId="700B5A03" w14:textId="39DE9E0E" w:rsidR="007362B9" w:rsidRDefault="007362B9" w:rsidP="002054A1">
      <w:pPr>
        <w:pStyle w:val="ListBullet"/>
        <w:numPr>
          <w:ilvl w:val="0"/>
          <w:numId w:val="0"/>
        </w:numPr>
      </w:pPr>
    </w:p>
    <w:p w14:paraId="2C625D6C" w14:textId="1D072966" w:rsidR="002054A1" w:rsidRDefault="002054A1" w:rsidP="002054A1">
      <w:pPr>
        <w:pStyle w:val="ListBullet"/>
        <w:numPr>
          <w:ilvl w:val="0"/>
          <w:numId w:val="0"/>
        </w:numPr>
        <w:ind w:left="432"/>
        <w:rPr>
          <w:b/>
        </w:rPr>
      </w:pPr>
      <w:r>
        <w:rPr>
          <w:b/>
        </w:rPr>
        <w:t>Project 2B</w:t>
      </w:r>
    </w:p>
    <w:p w14:paraId="36CBEC65" w14:textId="6A6DEBDB" w:rsidR="002054A1" w:rsidRPr="00C01A69" w:rsidRDefault="00174D8D" w:rsidP="002054A1">
      <w:pPr>
        <w:pStyle w:val="ListBullet"/>
        <w:numPr>
          <w:ilvl w:val="0"/>
          <w:numId w:val="5"/>
        </w:numPr>
        <w:rPr>
          <w:b/>
        </w:rPr>
      </w:pPr>
      <w:r>
        <w:t>Use gpreftools</w:t>
      </w:r>
    </w:p>
    <w:p w14:paraId="6510224D" w14:textId="0E5B18F1" w:rsidR="00C01A69" w:rsidRPr="00754050" w:rsidRDefault="00C01A69" w:rsidP="002054A1">
      <w:pPr>
        <w:pStyle w:val="ListBullet"/>
        <w:numPr>
          <w:ilvl w:val="0"/>
          <w:numId w:val="5"/>
        </w:numPr>
        <w:rPr>
          <w:b/>
        </w:rPr>
      </w:pPr>
      <w:r>
        <w:t>taskset -&gt; gives number of CPU cores the application could use</w:t>
      </w:r>
    </w:p>
    <w:p w14:paraId="4E42E289" w14:textId="77777777" w:rsidR="00707C77" w:rsidRPr="00707C77" w:rsidRDefault="00754050" w:rsidP="00707C77">
      <w:pPr>
        <w:pStyle w:val="ListBullet"/>
        <w:numPr>
          <w:ilvl w:val="0"/>
          <w:numId w:val="5"/>
        </w:numPr>
        <w:rPr>
          <w:b/>
        </w:rPr>
      </w:pPr>
      <w:r>
        <w:t>Different devices give a little different outputs</w:t>
      </w:r>
      <w:r w:rsidR="00707C77">
        <w:br/>
      </w:r>
      <w:r w:rsidR="00707C77">
        <w:br/>
      </w:r>
      <w:r w:rsidR="00707C77" w:rsidRPr="00707C77">
        <w:rPr>
          <w:b/>
        </w:rPr>
        <w:t>Where do you believe most of the cycles are spent in the 1 and 2-thread list tests ?</w:t>
      </w:r>
    </w:p>
    <w:p w14:paraId="07A38325" w14:textId="19B03A76" w:rsidR="000D5A40" w:rsidRPr="000D5A40" w:rsidRDefault="000D5A40" w:rsidP="00707C77">
      <w:pPr>
        <w:pStyle w:val="ListBullet"/>
        <w:numPr>
          <w:ilvl w:val="0"/>
          <w:numId w:val="5"/>
        </w:numPr>
        <w:rPr>
          <w:b/>
        </w:rPr>
      </w:pPr>
      <w:r>
        <w:t>4 different cases: 1-thread with spin lock -&gt; most operations go to list operations</w:t>
      </w:r>
    </w:p>
    <w:p w14:paraId="3346D16C" w14:textId="249AD695" w:rsidR="00532D79" w:rsidRDefault="000D5A40" w:rsidP="000D5A40">
      <w:pPr>
        <w:pStyle w:val="ListBullet"/>
        <w:numPr>
          <w:ilvl w:val="0"/>
          <w:numId w:val="0"/>
        </w:numPr>
        <w:ind w:left="360"/>
      </w:pPr>
      <w:r>
        <w:t xml:space="preserve">1-thread with mutex -&gt; </w:t>
      </w:r>
      <w:r w:rsidR="00187249">
        <w:t xml:space="preserve">intuition: if list large, most cycles in list operations. If list small, </w:t>
      </w:r>
      <w:r w:rsidR="00532D79">
        <w:t>then we do not know and we need to write experiments to verify this</w:t>
      </w:r>
    </w:p>
    <w:p w14:paraId="3B71E440" w14:textId="4170CAA5" w:rsidR="00532D79" w:rsidRDefault="00532D79" w:rsidP="000D5A40">
      <w:pPr>
        <w:pStyle w:val="ListBullet"/>
        <w:numPr>
          <w:ilvl w:val="0"/>
          <w:numId w:val="0"/>
        </w:numPr>
        <w:ind w:left="360"/>
      </w:pPr>
      <w:r>
        <w:t xml:space="preserve"> 2-thread with spin lock, -&gt; </w:t>
      </w:r>
      <w:r w:rsidR="004D0375">
        <w:t>we have two threads, when one thread is modifying the lsit, the other one is spinning. Hence, we can say 50% of CPU cycles go to spinning and 50% to list operations</w:t>
      </w:r>
    </w:p>
    <w:p w14:paraId="76F96FFE" w14:textId="580CAF58" w:rsidR="00707C77" w:rsidRPr="00707C77" w:rsidRDefault="000D5A40" w:rsidP="000D5A40">
      <w:pPr>
        <w:pStyle w:val="ListBullet"/>
        <w:numPr>
          <w:ilvl w:val="0"/>
          <w:numId w:val="0"/>
        </w:numPr>
        <w:ind w:left="360"/>
        <w:rPr>
          <w:b/>
        </w:rPr>
      </w:pPr>
      <w:r>
        <w:t>2-thread with mutex</w:t>
      </w:r>
      <w:r w:rsidR="004D0375">
        <w:t xml:space="preserve"> -&gt; if list large -&gt; most cycles go to list operations. If list small -&gt; possible that mutex will take most of the CPU cycle</w:t>
      </w:r>
    </w:p>
    <w:p w14:paraId="5A4A5563" w14:textId="77777777" w:rsidR="00707C77" w:rsidRPr="00707C77" w:rsidRDefault="00707C77" w:rsidP="00707C77">
      <w:pPr>
        <w:pStyle w:val="ListBullet"/>
        <w:numPr>
          <w:ilvl w:val="0"/>
          <w:numId w:val="5"/>
        </w:numPr>
        <w:rPr>
          <w:b/>
        </w:rPr>
      </w:pPr>
      <w:r w:rsidRPr="00707C77">
        <w:rPr>
          <w:b/>
        </w:rPr>
        <w:lastRenderedPageBreak/>
        <w:t>Why do you believe these to be the most expensive parts of the code?</w:t>
      </w:r>
    </w:p>
    <w:p w14:paraId="70BAA961" w14:textId="77777777" w:rsidR="00707C77" w:rsidRPr="00707C77" w:rsidRDefault="00707C77" w:rsidP="00707C77">
      <w:pPr>
        <w:pStyle w:val="ListBullet"/>
        <w:numPr>
          <w:ilvl w:val="0"/>
          <w:numId w:val="5"/>
        </w:numPr>
        <w:rPr>
          <w:b/>
        </w:rPr>
      </w:pPr>
    </w:p>
    <w:p w14:paraId="4400D617" w14:textId="77777777" w:rsidR="00707C77" w:rsidRPr="00707C77" w:rsidRDefault="00707C77" w:rsidP="00707C77">
      <w:pPr>
        <w:pStyle w:val="ListBullet"/>
        <w:numPr>
          <w:ilvl w:val="0"/>
          <w:numId w:val="5"/>
        </w:numPr>
        <w:rPr>
          <w:b/>
        </w:rPr>
      </w:pPr>
      <w:r w:rsidRPr="00707C77">
        <w:rPr>
          <w:b/>
        </w:rPr>
        <w:t>Where do you believe most of the time/cycles are being spent in the high-thread spin-lock tests?</w:t>
      </w:r>
    </w:p>
    <w:p w14:paraId="6F2200E7" w14:textId="62AC3106" w:rsidR="00707C77" w:rsidRPr="00707C77" w:rsidRDefault="004D0375" w:rsidP="00707C77">
      <w:pPr>
        <w:pStyle w:val="ListBullet"/>
        <w:numPr>
          <w:ilvl w:val="0"/>
          <w:numId w:val="5"/>
        </w:numPr>
        <w:rPr>
          <w:b/>
        </w:rPr>
      </w:pPr>
      <w:r>
        <w:t>In spin lock (while spinning)</w:t>
      </w:r>
    </w:p>
    <w:p w14:paraId="0E1F68C7" w14:textId="068981E0" w:rsidR="00754050" w:rsidRDefault="00707C77" w:rsidP="00707C77">
      <w:pPr>
        <w:pStyle w:val="ListBullet"/>
        <w:numPr>
          <w:ilvl w:val="0"/>
          <w:numId w:val="5"/>
        </w:numPr>
        <w:rPr>
          <w:b/>
        </w:rPr>
      </w:pPr>
      <w:r w:rsidRPr="00707C77">
        <w:rPr>
          <w:b/>
        </w:rPr>
        <w:t>Where do you believe most of the time/cycles are being spent in the high-thread mutex tests?</w:t>
      </w:r>
    </w:p>
    <w:p w14:paraId="02E19351" w14:textId="22DD3FA1" w:rsidR="004D0375" w:rsidRPr="004D0375" w:rsidRDefault="004D0375" w:rsidP="00707C77">
      <w:pPr>
        <w:pStyle w:val="ListBullet"/>
        <w:numPr>
          <w:ilvl w:val="0"/>
          <w:numId w:val="5"/>
        </w:numPr>
        <w:rPr>
          <w:b/>
        </w:rPr>
      </w:pPr>
      <w:r>
        <w:t>It is possible that this is in the list operations assuming the list is large</w:t>
      </w:r>
    </w:p>
    <w:p w14:paraId="1CDEB59F" w14:textId="77777777" w:rsidR="004D0375" w:rsidRDefault="004D0375" w:rsidP="004D0375">
      <w:pPr>
        <w:pStyle w:val="ListBullet"/>
        <w:numPr>
          <w:ilvl w:val="0"/>
          <w:numId w:val="0"/>
        </w:numPr>
        <w:ind w:left="432" w:hanging="432"/>
      </w:pPr>
    </w:p>
    <w:p w14:paraId="5353B64E" w14:textId="4D21D54F" w:rsidR="004D0375" w:rsidRDefault="004D0375" w:rsidP="004D0375">
      <w:pPr>
        <w:pStyle w:val="ListBullet"/>
        <w:numPr>
          <w:ilvl w:val="0"/>
          <w:numId w:val="5"/>
        </w:numPr>
      </w:pPr>
      <w:r>
        <w:t>To find gperf -&gt; -v pprof</w:t>
      </w:r>
    </w:p>
    <w:p w14:paraId="01B6ACE0" w14:textId="77777777" w:rsidR="0013158C" w:rsidRDefault="0013158C" w:rsidP="0013158C">
      <w:pPr>
        <w:pStyle w:val="ListBullet"/>
        <w:numPr>
          <w:ilvl w:val="0"/>
          <w:numId w:val="0"/>
        </w:numPr>
      </w:pPr>
    </w:p>
    <w:p w14:paraId="517146D1" w14:textId="166EB31B" w:rsidR="0013158C" w:rsidRDefault="0013158C" w:rsidP="004D0375">
      <w:pPr>
        <w:pStyle w:val="ListBullet"/>
        <w:numPr>
          <w:ilvl w:val="0"/>
          <w:numId w:val="5"/>
        </w:numPr>
      </w:pPr>
      <w:r>
        <w:t>Always use the debug option: make sure you have –g turned on when compiling *.o files</w:t>
      </w:r>
    </w:p>
    <w:p w14:paraId="660D1973" w14:textId="77777777" w:rsidR="00095485" w:rsidRDefault="00095485" w:rsidP="00095485">
      <w:pPr>
        <w:pStyle w:val="ListBullet"/>
        <w:numPr>
          <w:ilvl w:val="0"/>
          <w:numId w:val="0"/>
        </w:numPr>
      </w:pPr>
    </w:p>
    <w:p w14:paraId="3AB5A87A" w14:textId="1F963569" w:rsidR="00095485" w:rsidRDefault="00095485" w:rsidP="004D0375">
      <w:pPr>
        <w:pStyle w:val="ListBullet"/>
        <w:numPr>
          <w:ilvl w:val="0"/>
          <w:numId w:val="5"/>
        </w:numPr>
      </w:pPr>
      <w:r>
        <w:t>Use the command to locate the library then provide the location for the library</w:t>
      </w:r>
    </w:p>
    <w:p w14:paraId="24923C32" w14:textId="77777777" w:rsidR="00657C9A" w:rsidRDefault="00657C9A" w:rsidP="00657C9A">
      <w:pPr>
        <w:pStyle w:val="ListBullet"/>
        <w:numPr>
          <w:ilvl w:val="0"/>
          <w:numId w:val="0"/>
        </w:numPr>
      </w:pPr>
    </w:p>
    <w:p w14:paraId="792892BC" w14:textId="654826EF" w:rsidR="00657C9A" w:rsidRDefault="00657C9A" w:rsidP="004D0375">
      <w:pPr>
        <w:pStyle w:val="ListBullet"/>
        <w:numPr>
          <w:ilvl w:val="0"/>
          <w:numId w:val="5"/>
        </w:numPr>
      </w:pPr>
      <w:r>
        <w:t>In the text output, focus on the first and fourth number</w:t>
      </w:r>
    </w:p>
    <w:p w14:paraId="1C0A8567" w14:textId="77777777" w:rsidR="00657C9A" w:rsidRDefault="00657C9A" w:rsidP="00657C9A">
      <w:pPr>
        <w:pStyle w:val="ListBullet"/>
        <w:numPr>
          <w:ilvl w:val="0"/>
          <w:numId w:val="0"/>
        </w:numPr>
      </w:pPr>
    </w:p>
    <w:p w14:paraId="191C146C" w14:textId="4CE8CCB0" w:rsidR="00657C9A" w:rsidRDefault="0073502F" w:rsidP="004D0375">
      <w:pPr>
        <w:pStyle w:val="ListBullet"/>
        <w:numPr>
          <w:ilvl w:val="0"/>
          <w:numId w:val="5"/>
        </w:numPr>
      </w:pPr>
      <w:r>
        <w:t xml:space="preserve">If you use the sample code, then you should be done with the </w:t>
      </w:r>
      <w:r w:rsidR="00D76444">
        <w:t>gperf part of the project</w:t>
      </w:r>
    </w:p>
    <w:p w14:paraId="336CEFF5" w14:textId="77777777" w:rsidR="004D0375" w:rsidRPr="004D0375" w:rsidRDefault="004D0375" w:rsidP="004D0375">
      <w:pPr>
        <w:pStyle w:val="ListBullet"/>
        <w:rPr>
          <w:b/>
        </w:rPr>
      </w:pPr>
      <w:r w:rsidRPr="004D0375">
        <w:rPr>
          <w:b/>
        </w:rPr>
        <w:t>Where (what lines of code) are consuming most of the cycles when the spin-lock version of the list exerciser is run with a large number of threads?</w:t>
      </w:r>
    </w:p>
    <w:p w14:paraId="753E584D" w14:textId="77777777" w:rsidR="004D0375" w:rsidRPr="004D0375" w:rsidRDefault="004D0375" w:rsidP="004D0375">
      <w:pPr>
        <w:pStyle w:val="ListBullet"/>
        <w:rPr>
          <w:b/>
        </w:rPr>
      </w:pPr>
    </w:p>
    <w:p w14:paraId="26EA4CBC" w14:textId="73CE7B0E" w:rsidR="004D0375" w:rsidRDefault="004D0375" w:rsidP="004D0375">
      <w:pPr>
        <w:pStyle w:val="ListBullet"/>
        <w:numPr>
          <w:ilvl w:val="0"/>
          <w:numId w:val="0"/>
        </w:numPr>
        <w:ind w:left="432" w:hanging="432"/>
        <w:rPr>
          <w:b/>
        </w:rPr>
      </w:pPr>
      <w:r w:rsidRPr="004D0375">
        <w:rPr>
          <w:b/>
        </w:rPr>
        <w:t>Why does this operation become so expensive with large numbers of threads?</w:t>
      </w:r>
    </w:p>
    <w:p w14:paraId="4BFD6492" w14:textId="0AAD8846" w:rsidR="005853EB" w:rsidRDefault="005853EB" w:rsidP="005853EB">
      <w:pPr>
        <w:pStyle w:val="ListBullet"/>
        <w:rPr>
          <w:b/>
        </w:rPr>
      </w:pPr>
      <w:r>
        <w:lastRenderedPageBreak/>
        <w:t>Why is the wait for lock time higher than the completion time?</w:t>
      </w:r>
      <w:r w:rsidR="00E67FA8">
        <w:t xml:space="preserve"> Wait for lock consists of time happening in multiple CPUS. Computing time is just wall time</w:t>
      </w:r>
      <w:r w:rsidR="00F42563">
        <w:t xml:space="preserve"> and only consider one CPU</w:t>
      </w:r>
    </w:p>
    <w:p w14:paraId="04109163" w14:textId="77777777" w:rsidR="005853EB" w:rsidRPr="005853EB" w:rsidRDefault="005853EB" w:rsidP="005853EB">
      <w:pPr>
        <w:pStyle w:val="ListBullet"/>
        <w:rPr>
          <w:b/>
        </w:rPr>
      </w:pPr>
      <w:r w:rsidRPr="005853EB">
        <w:rPr>
          <w:b/>
        </w:rPr>
        <w:t>QUESTION 2.3.3 - Mutex Wait Time:</w:t>
      </w:r>
    </w:p>
    <w:p w14:paraId="0AA634F2" w14:textId="77777777" w:rsidR="005853EB" w:rsidRPr="005853EB" w:rsidRDefault="005853EB" w:rsidP="005853EB">
      <w:pPr>
        <w:pStyle w:val="ListBullet"/>
        <w:rPr>
          <w:b/>
        </w:rPr>
      </w:pPr>
      <w:r w:rsidRPr="005853EB">
        <w:rPr>
          <w:b/>
        </w:rPr>
        <w:t>Look at the average time per operation (vs. # threads) and the average wait-for-mutex time (vs. #threads).</w:t>
      </w:r>
    </w:p>
    <w:p w14:paraId="2549E150" w14:textId="77777777" w:rsidR="005853EB" w:rsidRDefault="005853EB" w:rsidP="005853EB">
      <w:pPr>
        <w:pStyle w:val="ListBullet"/>
        <w:rPr>
          <w:b/>
        </w:rPr>
      </w:pPr>
      <w:r w:rsidRPr="005853EB">
        <w:rPr>
          <w:b/>
        </w:rPr>
        <w:t>Why does the average lock-wait time rise so dramatically with the number of contending threads?</w:t>
      </w:r>
    </w:p>
    <w:p w14:paraId="39945827" w14:textId="77777777" w:rsidR="00792265" w:rsidRPr="005853EB" w:rsidRDefault="00792265" w:rsidP="005853EB">
      <w:pPr>
        <w:pStyle w:val="ListBullet"/>
        <w:rPr>
          <w:b/>
        </w:rPr>
      </w:pPr>
    </w:p>
    <w:p w14:paraId="1E5572C9" w14:textId="77777777" w:rsidR="005853EB" w:rsidRPr="005853EB" w:rsidRDefault="005853EB" w:rsidP="005853EB">
      <w:pPr>
        <w:pStyle w:val="ListBullet"/>
        <w:rPr>
          <w:b/>
        </w:rPr>
      </w:pPr>
      <w:r w:rsidRPr="005853EB">
        <w:rPr>
          <w:b/>
        </w:rPr>
        <w:t>Why does the completion time per operation rise (less dramatically) with the number of contending threads?</w:t>
      </w:r>
    </w:p>
    <w:p w14:paraId="3243FB51" w14:textId="4F214FC0" w:rsidR="005853EB" w:rsidRDefault="005853EB" w:rsidP="005853EB">
      <w:pPr>
        <w:pStyle w:val="ListBullet"/>
        <w:numPr>
          <w:ilvl w:val="0"/>
          <w:numId w:val="0"/>
        </w:numPr>
        <w:ind w:left="432" w:hanging="432"/>
        <w:rPr>
          <w:b/>
        </w:rPr>
      </w:pPr>
      <w:r w:rsidRPr="005853EB">
        <w:rPr>
          <w:b/>
        </w:rPr>
        <w:t>How is it possible for the wait time per operation to go up faster (or higher) than the completion time per operation?</w:t>
      </w:r>
    </w:p>
    <w:p w14:paraId="0D11E01C" w14:textId="77777777" w:rsidR="00C14A4C" w:rsidRDefault="00C14A4C" w:rsidP="005853EB">
      <w:pPr>
        <w:pStyle w:val="ListBullet"/>
        <w:numPr>
          <w:ilvl w:val="0"/>
          <w:numId w:val="0"/>
        </w:numPr>
        <w:ind w:left="432" w:hanging="432"/>
        <w:rPr>
          <w:b/>
        </w:rPr>
      </w:pPr>
    </w:p>
    <w:p w14:paraId="01CF5CBB" w14:textId="0B251B26" w:rsidR="00C14A4C" w:rsidRDefault="00C14A4C" w:rsidP="005853EB">
      <w:pPr>
        <w:pStyle w:val="ListBullet"/>
        <w:numPr>
          <w:ilvl w:val="0"/>
          <w:numId w:val="0"/>
        </w:numPr>
        <w:ind w:left="432" w:hanging="432"/>
      </w:pPr>
      <w:r>
        <w:t xml:space="preserve">Addressing the underlying problem: Hash will pick up one key, decide which sublist it should go to </w:t>
      </w:r>
    </w:p>
    <w:p w14:paraId="37F31EF6" w14:textId="0ADE386F" w:rsidR="00A106CB" w:rsidRDefault="00A106CB" w:rsidP="005853EB">
      <w:pPr>
        <w:pStyle w:val="ListBullet"/>
        <w:numPr>
          <w:ilvl w:val="0"/>
          <w:numId w:val="0"/>
        </w:numPr>
        <w:ind w:left="432" w:hanging="432"/>
      </w:pPr>
      <w:r>
        <w:t>How to get the length of all the sublists? If there are 20 sublists, then there are 20 sublists</w:t>
      </w:r>
      <w:r w:rsidR="00EB79EB">
        <w:t>: just lock them all, calculate the length and release the locks</w:t>
      </w:r>
    </w:p>
    <w:p w14:paraId="3B664250" w14:textId="426B34B5" w:rsidR="00AD6B3B" w:rsidRDefault="00AD6B3B" w:rsidP="00AD6B3B">
      <w:pPr>
        <w:pStyle w:val="ListBullet"/>
        <w:numPr>
          <w:ilvl w:val="0"/>
          <w:numId w:val="0"/>
        </w:numPr>
        <w:ind w:left="432" w:hanging="432"/>
      </w:pPr>
      <w:r>
        <w:t>It is impossible to feel circular dependency here. When you are calculating the list size, make sure all in same order</w:t>
      </w:r>
    </w:p>
    <w:p w14:paraId="0B4DCAD6" w14:textId="2342ADA6" w:rsidR="00AD6B3B" w:rsidRDefault="006054C7" w:rsidP="00AD6B3B">
      <w:pPr>
        <w:pStyle w:val="ListBullet"/>
        <w:numPr>
          <w:ilvl w:val="0"/>
          <w:numId w:val="0"/>
        </w:numPr>
        <w:ind w:left="432" w:hanging="432"/>
      </w:pPr>
      <w:r>
        <w:t>When we add more sublists, the throughput increases</w:t>
      </w:r>
    </w:p>
    <w:p w14:paraId="500C6C8E" w14:textId="77777777" w:rsidR="006054C7" w:rsidRDefault="006054C7" w:rsidP="00AD6B3B">
      <w:pPr>
        <w:pStyle w:val="ListBullet"/>
        <w:numPr>
          <w:ilvl w:val="0"/>
          <w:numId w:val="0"/>
        </w:numPr>
        <w:ind w:left="432" w:hanging="432"/>
      </w:pPr>
    </w:p>
    <w:p w14:paraId="6E01EDB5" w14:textId="77777777" w:rsidR="006054C7" w:rsidRDefault="006054C7" w:rsidP="006054C7">
      <w:pPr>
        <w:pStyle w:val="ListBullet"/>
      </w:pPr>
      <w:r>
        <w:t>QUESTION 2.3.4 - Performance of Partitioned Lists</w:t>
      </w:r>
    </w:p>
    <w:p w14:paraId="5B092519" w14:textId="77777777" w:rsidR="006054C7" w:rsidRDefault="006054C7" w:rsidP="006054C7">
      <w:pPr>
        <w:pStyle w:val="ListBullet"/>
      </w:pPr>
      <w:r>
        <w:t>Explain the change in performance of the synchronized methods as a function of the number of lists.</w:t>
      </w:r>
    </w:p>
    <w:p w14:paraId="32578E6F" w14:textId="64001156" w:rsidR="006054C7" w:rsidRDefault="006054C7" w:rsidP="006054C7">
      <w:pPr>
        <w:pStyle w:val="ListBullet"/>
        <w:numPr>
          <w:ilvl w:val="1"/>
          <w:numId w:val="3"/>
        </w:numPr>
      </w:pPr>
      <w:r>
        <w:t>Throughput increases because there is lest contention</w:t>
      </w:r>
    </w:p>
    <w:p w14:paraId="08E1231A" w14:textId="77777777" w:rsidR="006054C7" w:rsidRDefault="006054C7" w:rsidP="006054C7">
      <w:pPr>
        <w:pStyle w:val="ListBullet"/>
      </w:pPr>
      <w:r>
        <w:lastRenderedPageBreak/>
        <w:t>Should the throughput continue increasing as the number of lists is further increased? If not, explain why not.</w:t>
      </w:r>
    </w:p>
    <w:p w14:paraId="71A60859" w14:textId="719C92F0" w:rsidR="006054C7" w:rsidRDefault="009C4948" w:rsidP="006054C7">
      <w:pPr>
        <w:pStyle w:val="ListBullet"/>
        <w:numPr>
          <w:ilvl w:val="1"/>
          <w:numId w:val="3"/>
        </w:numPr>
      </w:pPr>
      <w:r>
        <w:t xml:space="preserve">If we have one list, then the </w:t>
      </w:r>
      <w:r w:rsidR="002F5CF2">
        <w:t>Since there’s so many sublists, then the possibility of two threads modifying the same sublists is low. Once we have reached the perfect parallelism</w:t>
      </w:r>
      <w:r>
        <w:t>, we cannot continue increasing the throughput</w:t>
      </w:r>
    </w:p>
    <w:p w14:paraId="7B253BB3" w14:textId="620A5943" w:rsidR="00B97B9D" w:rsidRDefault="00B97B9D" w:rsidP="006054C7">
      <w:pPr>
        <w:pStyle w:val="ListBullet"/>
        <w:numPr>
          <w:ilvl w:val="1"/>
          <w:numId w:val="3"/>
        </w:numPr>
      </w:pPr>
      <w:r>
        <w:t>If we continue increasing the number of sublists, the list size will keep getting smaller. Insert and lookup are both O(n). The time for each operation is going to keep decreasing, which means we will spend fewer time in the list operation</w:t>
      </w:r>
      <w:r w:rsidR="0049468A">
        <w:t>. Eventually we will reach an upper bound for the throughput</w:t>
      </w:r>
    </w:p>
    <w:p w14:paraId="07AD66B8" w14:textId="400C48F4" w:rsidR="006054C7" w:rsidRDefault="006054C7" w:rsidP="006054C7">
      <w:pPr>
        <w:pStyle w:val="ListBullet"/>
        <w:numPr>
          <w:ilvl w:val="0"/>
          <w:numId w:val="0"/>
        </w:numPr>
        <w:ind w:left="432" w:hanging="432"/>
      </w:pPr>
      <w:r>
        <w:t>It seems reasonable to suggest the throughput of an N-way partitioned list should be equivalent to the throughput of a single list with fewer (1/N) threads. Does this appear to be true in the above curves? If not, explain why not.</w:t>
      </w:r>
    </w:p>
    <w:p w14:paraId="53EBA0AF" w14:textId="77777777" w:rsidR="00A95A7E" w:rsidRDefault="00A95A7E" w:rsidP="006054C7">
      <w:pPr>
        <w:pStyle w:val="ListBullet"/>
        <w:numPr>
          <w:ilvl w:val="0"/>
          <w:numId w:val="0"/>
        </w:numPr>
        <w:ind w:left="432" w:hanging="432"/>
      </w:pPr>
    </w:p>
    <w:p w14:paraId="11804420" w14:textId="36DE6AB8" w:rsidR="00A95A7E" w:rsidRDefault="00A95A7E" w:rsidP="006054C7">
      <w:pPr>
        <w:pStyle w:val="ListBullet"/>
        <w:numPr>
          <w:ilvl w:val="0"/>
          <w:numId w:val="0"/>
        </w:numPr>
        <w:ind w:left="432" w:hanging="432"/>
        <w:rPr>
          <w:b/>
        </w:rPr>
      </w:pPr>
      <w:r w:rsidRPr="00A95A7E">
        <w:rPr>
          <w:b/>
        </w:rPr>
        <w:t>Friday 18</w:t>
      </w:r>
      <w:r w:rsidRPr="00A95A7E">
        <w:rPr>
          <w:b/>
          <w:vertAlign w:val="superscript"/>
        </w:rPr>
        <w:t>th</w:t>
      </w:r>
      <w:r w:rsidRPr="00A95A7E">
        <w:rPr>
          <w:b/>
        </w:rPr>
        <w:t xml:space="preserve"> May Notes</w:t>
      </w:r>
    </w:p>
    <w:p w14:paraId="0DB0E9E4" w14:textId="77777777" w:rsidR="00A95A7E" w:rsidRDefault="00A95A7E" w:rsidP="006054C7">
      <w:pPr>
        <w:pStyle w:val="ListBullet"/>
        <w:numPr>
          <w:ilvl w:val="0"/>
          <w:numId w:val="0"/>
        </w:numPr>
        <w:ind w:left="432" w:hanging="432"/>
        <w:rPr>
          <w:b/>
        </w:rPr>
      </w:pPr>
    </w:p>
    <w:p w14:paraId="570994FC" w14:textId="42736290" w:rsidR="00A95A7E" w:rsidRPr="00C37E2E" w:rsidRDefault="00C37E2E" w:rsidP="00A95A7E">
      <w:pPr>
        <w:pStyle w:val="ListBullet"/>
        <w:numPr>
          <w:ilvl w:val="0"/>
          <w:numId w:val="6"/>
        </w:numPr>
        <w:rPr>
          <w:b/>
        </w:rPr>
      </w:pPr>
      <w:r>
        <w:t xml:space="preserve">Copy the temperature code from the following link: </w:t>
      </w:r>
      <w:hyperlink r:id="rId7" w:history="1">
        <w:r w:rsidRPr="0076797E">
          <w:rPr>
            <w:rStyle w:val="Hyperlink"/>
          </w:rPr>
          <w:t>http://wiki.seeedstudio.com/Grove-Temperature_Sensor_V1.2/</w:t>
        </w:r>
      </w:hyperlink>
    </w:p>
    <w:p w14:paraId="070E163A" w14:textId="5BB3E482" w:rsidR="00C37E2E" w:rsidRPr="005C4858" w:rsidRDefault="00C37E2E" w:rsidP="00A95A7E">
      <w:pPr>
        <w:pStyle w:val="ListBullet"/>
        <w:numPr>
          <w:ilvl w:val="0"/>
          <w:numId w:val="6"/>
        </w:numPr>
        <w:rPr>
          <w:b/>
        </w:rPr>
      </w:pPr>
      <w:r>
        <w:t>Sudo aptget to install the library</w:t>
      </w:r>
    </w:p>
    <w:p w14:paraId="1D395C35" w14:textId="3C931680" w:rsidR="005C4858" w:rsidRPr="00132C76" w:rsidRDefault="005C4858" w:rsidP="00A95A7E">
      <w:pPr>
        <w:pStyle w:val="ListBullet"/>
        <w:numPr>
          <w:ilvl w:val="0"/>
          <w:numId w:val="6"/>
        </w:numPr>
        <w:rPr>
          <w:b/>
        </w:rPr>
      </w:pPr>
      <w:r>
        <w:t>Login with root in order to access the temperature</w:t>
      </w:r>
    </w:p>
    <w:p w14:paraId="6D2EC230" w14:textId="68AC9E0E" w:rsidR="00132C76" w:rsidRPr="00132C76" w:rsidRDefault="00132C76" w:rsidP="00A95A7E">
      <w:pPr>
        <w:pStyle w:val="ListBullet"/>
        <w:numPr>
          <w:ilvl w:val="0"/>
          <w:numId w:val="6"/>
        </w:numPr>
        <w:rPr>
          <w:b/>
        </w:rPr>
      </w:pPr>
      <w:r>
        <w:t>The reading is non blocking</w:t>
      </w:r>
    </w:p>
    <w:p w14:paraId="35DC8A26" w14:textId="69678AAA" w:rsidR="00132C76" w:rsidRPr="001521ED" w:rsidRDefault="001D6448" w:rsidP="00A95A7E">
      <w:pPr>
        <w:pStyle w:val="ListBullet"/>
        <w:numPr>
          <w:ilvl w:val="0"/>
          <w:numId w:val="6"/>
        </w:numPr>
        <w:rPr>
          <w:b/>
        </w:rPr>
      </w:pPr>
      <w:r>
        <w:t>-DDUMMY #ifdef DUMMY, then do something</w:t>
      </w:r>
    </w:p>
    <w:p w14:paraId="334A6FAA" w14:textId="54F06206" w:rsidR="001521ED" w:rsidRPr="00312D69" w:rsidRDefault="001521ED" w:rsidP="00A95A7E">
      <w:pPr>
        <w:pStyle w:val="ListBullet"/>
        <w:numPr>
          <w:ilvl w:val="0"/>
          <w:numId w:val="6"/>
        </w:numPr>
        <w:rPr>
          <w:b/>
        </w:rPr>
      </w:pPr>
      <w:r>
        <w:t xml:space="preserve">gettimeofday, set the second one to </w:t>
      </w:r>
    </w:p>
    <w:p w14:paraId="55C5AEE1" w14:textId="1BD2D5BE" w:rsidR="00312D69" w:rsidRPr="006D46A2" w:rsidRDefault="00312D69" w:rsidP="00A95A7E">
      <w:pPr>
        <w:pStyle w:val="ListBullet"/>
        <w:numPr>
          <w:ilvl w:val="0"/>
          <w:numId w:val="6"/>
        </w:numPr>
        <w:rPr>
          <w:b/>
        </w:rPr>
      </w:pPr>
      <w:r>
        <w:t>Turn the switch to 5v and not 3v</w:t>
      </w:r>
    </w:p>
    <w:p w14:paraId="5B526FA5" w14:textId="77777777" w:rsidR="006D46A2" w:rsidRDefault="006D46A2" w:rsidP="006D46A2">
      <w:pPr>
        <w:pStyle w:val="ListBullet"/>
        <w:numPr>
          <w:ilvl w:val="0"/>
          <w:numId w:val="0"/>
        </w:numPr>
        <w:ind w:left="432" w:hanging="432"/>
      </w:pPr>
    </w:p>
    <w:p w14:paraId="0491EA62" w14:textId="77777777" w:rsidR="006D46A2" w:rsidRDefault="006D46A2" w:rsidP="006D46A2">
      <w:pPr>
        <w:pStyle w:val="ListBullet"/>
        <w:numPr>
          <w:ilvl w:val="0"/>
          <w:numId w:val="0"/>
        </w:numPr>
        <w:ind w:left="432" w:hanging="432"/>
        <w:rPr>
          <w:b/>
        </w:rPr>
      </w:pPr>
    </w:p>
    <w:p w14:paraId="683042A8" w14:textId="634C718F" w:rsidR="006D46A2" w:rsidRDefault="006D46A2" w:rsidP="006D46A2">
      <w:pPr>
        <w:pStyle w:val="ListBullet"/>
        <w:numPr>
          <w:ilvl w:val="0"/>
          <w:numId w:val="0"/>
        </w:numPr>
        <w:ind w:left="432" w:hanging="432"/>
        <w:rPr>
          <w:b/>
        </w:rPr>
      </w:pPr>
      <w:r>
        <w:rPr>
          <w:b/>
        </w:rPr>
        <w:lastRenderedPageBreak/>
        <w:t>Friday 25</w:t>
      </w:r>
      <w:r w:rsidRPr="006D46A2">
        <w:rPr>
          <w:b/>
          <w:vertAlign w:val="superscript"/>
        </w:rPr>
        <w:t>th</w:t>
      </w:r>
      <w:r>
        <w:rPr>
          <w:b/>
        </w:rPr>
        <w:t xml:space="preserve"> May Notes</w:t>
      </w:r>
    </w:p>
    <w:p w14:paraId="4A777190" w14:textId="77777777" w:rsidR="006D46A2" w:rsidRDefault="006D46A2" w:rsidP="006D46A2">
      <w:pPr>
        <w:pStyle w:val="ListBullet"/>
        <w:numPr>
          <w:ilvl w:val="0"/>
          <w:numId w:val="0"/>
        </w:numPr>
        <w:ind w:left="432" w:hanging="432"/>
        <w:rPr>
          <w:b/>
        </w:rPr>
      </w:pPr>
    </w:p>
    <w:p w14:paraId="06AD6966" w14:textId="6AE7197A" w:rsidR="006D46A2" w:rsidRPr="00806CDA" w:rsidRDefault="00FA2E70" w:rsidP="006D46A2">
      <w:pPr>
        <w:pStyle w:val="ListBullet"/>
        <w:numPr>
          <w:ilvl w:val="0"/>
          <w:numId w:val="7"/>
        </w:numPr>
        <w:rPr>
          <w:b/>
        </w:rPr>
      </w:pPr>
      <w:r>
        <w:t>There is a timeout in the test script, if your code takes a long time</w:t>
      </w:r>
      <w:r w:rsidR="00691D22">
        <w:t xml:space="preserve">, change the timeout and see if your code passes the </w:t>
      </w:r>
      <w:r w:rsidR="00806CDA">
        <w:t>cases with that</w:t>
      </w:r>
    </w:p>
    <w:p w14:paraId="367613EC" w14:textId="514A36E3" w:rsidR="00806CDA" w:rsidRPr="00806CDA" w:rsidRDefault="00BD3C65" w:rsidP="006D46A2">
      <w:pPr>
        <w:pStyle w:val="ListBullet"/>
        <w:numPr>
          <w:ilvl w:val="0"/>
          <w:numId w:val="7"/>
        </w:numPr>
        <w:rPr>
          <w:b/>
        </w:rPr>
      </w:pPr>
      <w:hyperlink r:id="rId8" w:history="1">
        <w:r w:rsidR="00806CDA" w:rsidRPr="00CC00F1">
          <w:rPr>
            <w:rStyle w:val="Hyperlink"/>
            <w:b/>
          </w:rPr>
          <w:t>http://web.cs.ucla.edu/classes/cs111/Samples/</w:t>
        </w:r>
      </w:hyperlink>
      <w:r w:rsidR="00806CDA">
        <w:rPr>
          <w:b/>
        </w:rPr>
        <w:t xml:space="preserve"> </w:t>
      </w:r>
      <w:r w:rsidR="00806CDA">
        <w:t>-&gt; to download files one by one</w:t>
      </w:r>
    </w:p>
    <w:p w14:paraId="1773D1F4" w14:textId="730FFAEA" w:rsidR="00806CDA" w:rsidRPr="00FC2240" w:rsidRDefault="005E3301" w:rsidP="006D46A2">
      <w:pPr>
        <w:pStyle w:val="ListBullet"/>
        <w:numPr>
          <w:ilvl w:val="0"/>
          <w:numId w:val="7"/>
        </w:numPr>
        <w:rPr>
          <w:b/>
        </w:rPr>
      </w:pPr>
      <w:r>
        <w:t xml:space="preserve">If there is no newline, don’t have a new line. Need the </w:t>
      </w:r>
      <w:r>
        <w:rPr>
          <w:b/>
        </w:rPr>
        <w:t>EXACT SAME OUTPUT</w:t>
      </w:r>
    </w:p>
    <w:p w14:paraId="24335F98" w14:textId="45E6BFDD" w:rsidR="00FC2240" w:rsidRPr="00FC2240" w:rsidRDefault="00BD3C65" w:rsidP="006D46A2">
      <w:pPr>
        <w:pStyle w:val="ListBullet"/>
        <w:numPr>
          <w:ilvl w:val="0"/>
          <w:numId w:val="7"/>
        </w:numPr>
        <w:rPr>
          <w:b/>
        </w:rPr>
      </w:pPr>
      <w:hyperlink r:id="rId9" w:anchor="DISK-LAYOUT-SAMPLE-20MB" w:history="1">
        <w:r w:rsidR="00FC2240" w:rsidRPr="00CC00F1">
          <w:rPr>
            <w:rStyle w:val="Hyperlink"/>
            <w:b/>
          </w:rPr>
          <w:t>http://www.nongnu.org/ext2-doc/ext2.html#DISK-LAYOUT-SAMPLE-20MB</w:t>
        </w:r>
      </w:hyperlink>
      <w:r w:rsidR="00FC2240">
        <w:rPr>
          <w:b/>
        </w:rPr>
        <w:t xml:space="preserve"> </w:t>
      </w:r>
      <w:r w:rsidR="00FC2240">
        <w:t>Table 3-1. Is our case for the basic output</w:t>
      </w:r>
    </w:p>
    <w:p w14:paraId="42294FCA" w14:textId="30C94A04" w:rsidR="00FC2240" w:rsidRPr="00F8312C" w:rsidRDefault="00F23838" w:rsidP="006D46A2">
      <w:pPr>
        <w:pStyle w:val="ListBullet"/>
        <w:numPr>
          <w:ilvl w:val="0"/>
          <w:numId w:val="7"/>
        </w:numPr>
        <w:rPr>
          <w:b/>
        </w:rPr>
      </w:pPr>
      <w:r>
        <w:t xml:space="preserve">Pread explanation: </w:t>
      </w:r>
      <w:r w:rsidR="00963DE1">
        <w:t>offset specifies from which point you start to read</w:t>
      </w:r>
    </w:p>
    <w:p w14:paraId="12B39667" w14:textId="197B7F86" w:rsidR="00F8312C" w:rsidRPr="000A0F3A" w:rsidRDefault="00F8312C" w:rsidP="006D46A2">
      <w:pPr>
        <w:pStyle w:val="ListBullet"/>
        <w:numPr>
          <w:ilvl w:val="0"/>
          <w:numId w:val="7"/>
        </w:numPr>
        <w:rPr>
          <w:b/>
        </w:rPr>
      </w:pPr>
      <w:r>
        <w:t>(struct *) super = (struct *) buf</w:t>
      </w:r>
    </w:p>
    <w:p w14:paraId="5D09507D" w14:textId="4961C5EB" w:rsidR="000A0F3A" w:rsidRPr="002C5CC7" w:rsidRDefault="000A0F3A" w:rsidP="006D46A2">
      <w:pPr>
        <w:pStyle w:val="ListBullet"/>
        <w:numPr>
          <w:ilvl w:val="0"/>
          <w:numId w:val="7"/>
        </w:numPr>
        <w:rPr>
          <w:b/>
        </w:rPr>
      </w:pPr>
      <w:r>
        <w:t>If the value is 1, then it is used, if not, then it is not used</w:t>
      </w:r>
    </w:p>
    <w:p w14:paraId="00D8E80F" w14:textId="0A630754" w:rsidR="002C5CC7" w:rsidRDefault="002C5CC7" w:rsidP="002C5CC7">
      <w:pPr>
        <w:pStyle w:val="ListBullet"/>
        <w:numPr>
          <w:ilvl w:val="0"/>
          <w:numId w:val="0"/>
        </w:numPr>
        <w:ind w:left="432" w:hanging="432"/>
      </w:pPr>
      <w:r>
        <w:t>DUMMY CODE FOR READING</w:t>
      </w:r>
    </w:p>
    <w:p w14:paraId="141CE823" w14:textId="77BE96DC" w:rsidR="002C5CC7" w:rsidRDefault="002C5CC7" w:rsidP="002C5CC7">
      <w:pPr>
        <w:pStyle w:val="ListBullet"/>
        <w:numPr>
          <w:ilvl w:val="0"/>
          <w:numId w:val="0"/>
        </w:numPr>
        <w:ind w:left="432" w:hanging="432"/>
      </w:pPr>
      <w:r>
        <w:t>char *buf = malloc(1024);</w:t>
      </w:r>
    </w:p>
    <w:p w14:paraId="3FBAC792" w14:textId="474DCD24" w:rsidR="002C5CC7" w:rsidRDefault="002C5CC7" w:rsidP="002C5CC7">
      <w:pPr>
        <w:pStyle w:val="ListBullet"/>
        <w:numPr>
          <w:ilvl w:val="0"/>
          <w:numId w:val="0"/>
        </w:numPr>
        <w:ind w:left="432" w:hanging="432"/>
      </w:pPr>
      <w:r>
        <w:t>pread(fd, buf, 1024, 1024);</w:t>
      </w:r>
    </w:p>
    <w:p w14:paraId="138A9A4A" w14:textId="29694FD4" w:rsidR="002C5CC7" w:rsidRDefault="002C5CC7" w:rsidP="002C5CC7">
      <w:pPr>
        <w:pStyle w:val="ListBullet"/>
        <w:numPr>
          <w:ilvl w:val="0"/>
          <w:numId w:val="0"/>
        </w:numPr>
        <w:ind w:left="432" w:hanging="432"/>
      </w:pPr>
      <w:r>
        <w:t>(struct superblock *) sp = (superblock *) buf;</w:t>
      </w:r>
    </w:p>
    <w:p w14:paraId="32A97138" w14:textId="39E677AB" w:rsidR="002C5CC7" w:rsidRDefault="002128B1" w:rsidP="002C5CC7">
      <w:pPr>
        <w:pStyle w:val="ListBullet"/>
        <w:numPr>
          <w:ilvl w:val="0"/>
          <w:numId w:val="0"/>
        </w:numPr>
        <w:ind w:left="432" w:hanging="432"/>
      </w:pPr>
      <w:r>
        <w:t>Getting bitmaps -&gt; use a bit operation to read a specific bit from the byte. Be careful!</w:t>
      </w:r>
    </w:p>
    <w:p w14:paraId="0F81807E" w14:textId="77777777" w:rsidR="000B4404" w:rsidRDefault="000B4404" w:rsidP="002C5CC7">
      <w:pPr>
        <w:pStyle w:val="ListBullet"/>
        <w:numPr>
          <w:ilvl w:val="0"/>
          <w:numId w:val="0"/>
        </w:numPr>
        <w:ind w:left="432" w:hanging="432"/>
      </w:pPr>
    </w:p>
    <w:p w14:paraId="762B28CD" w14:textId="74E271A9" w:rsidR="000B4404" w:rsidRDefault="000B4404" w:rsidP="002C5CC7">
      <w:pPr>
        <w:pStyle w:val="ListBullet"/>
        <w:numPr>
          <w:ilvl w:val="0"/>
          <w:numId w:val="0"/>
        </w:numPr>
        <w:ind w:left="432" w:hanging="432"/>
      </w:pPr>
      <w:r>
        <w:t>INODE SUMMARY</w:t>
      </w:r>
    </w:p>
    <w:p w14:paraId="70C9482A" w14:textId="77777777" w:rsidR="000B4404" w:rsidRDefault="000B4404" w:rsidP="002C5CC7">
      <w:pPr>
        <w:pStyle w:val="ListBullet"/>
        <w:numPr>
          <w:ilvl w:val="0"/>
          <w:numId w:val="0"/>
        </w:numPr>
        <w:ind w:left="432" w:hanging="432"/>
      </w:pPr>
    </w:p>
    <w:p w14:paraId="2E2F4AB8" w14:textId="4DEBAB0C" w:rsidR="000B4404" w:rsidRDefault="000B4404" w:rsidP="000B4404">
      <w:pPr>
        <w:pStyle w:val="ListBullet"/>
        <w:numPr>
          <w:ilvl w:val="0"/>
          <w:numId w:val="8"/>
        </w:numPr>
      </w:pPr>
      <w:r>
        <w:t>Store all the information about files</w:t>
      </w:r>
      <w:r w:rsidR="00951DA6">
        <w:t>, you need to do the typecasting again</w:t>
      </w:r>
    </w:p>
    <w:p w14:paraId="11037D54" w14:textId="650DD9A7" w:rsidR="00951DA6" w:rsidRDefault="00951DA6" w:rsidP="000B4404">
      <w:pPr>
        <w:pStyle w:val="ListBullet"/>
        <w:numPr>
          <w:ilvl w:val="0"/>
          <w:numId w:val="8"/>
        </w:numPr>
      </w:pPr>
      <w:r>
        <w:t>Size of each inode entry is a static number</w:t>
      </w:r>
    </w:p>
    <w:p w14:paraId="15B42C7B" w14:textId="165CA5B3" w:rsidR="00935F2D" w:rsidRDefault="00935F2D" w:rsidP="00935F2D">
      <w:pPr>
        <w:pStyle w:val="ListBullet"/>
        <w:numPr>
          <w:ilvl w:val="0"/>
          <w:numId w:val="8"/>
        </w:numPr>
      </w:pPr>
      <w:r>
        <w:t xml:space="preserve">13. Print out the pointer information.  </w:t>
      </w:r>
      <w:r w:rsidRPr="00935F2D">
        <w:rPr>
          <w:b/>
        </w:rPr>
        <w:t>(Missing in the spec??)</w:t>
      </w:r>
      <w:r>
        <w:t xml:space="preserve"> For each inode, there are 15 pointers. The first twelve are direct pointers, they </w:t>
      </w:r>
      <w:r>
        <w:lastRenderedPageBreak/>
        <w:t>point to some data block.  13: Points to other block numbers, which point to data. 14: One indirect pointer</w:t>
      </w:r>
      <w:r w:rsidR="00DB5516">
        <w:t xml:space="preserve"> 15: Indirect pointer to an indirect pointer (triple I believe)</w:t>
      </w:r>
    </w:p>
    <w:p w14:paraId="7B4D806B" w14:textId="47DBD739" w:rsidR="00DB5516" w:rsidRDefault="00DB5516" w:rsidP="00935F2D">
      <w:pPr>
        <w:pStyle w:val="ListBullet"/>
        <w:numPr>
          <w:ilvl w:val="0"/>
          <w:numId w:val="8"/>
        </w:numPr>
      </w:pPr>
      <w:r>
        <w:t>Important to pay attention to:</w:t>
      </w:r>
    </w:p>
    <w:p w14:paraId="67447225" w14:textId="5569527E" w:rsidR="00DB5516" w:rsidRDefault="005557FD" w:rsidP="00466A8B">
      <w:pPr>
        <w:pStyle w:val="ListParagraph"/>
        <w:numPr>
          <w:ilvl w:val="0"/>
          <w:numId w:val="8"/>
        </w:numPr>
        <w:spacing w:before="100" w:beforeAutospacing="1" w:after="100" w:afterAutospacing="1" w:line="240" w:lineRule="auto"/>
        <w:rPr>
          <w:rFonts w:cs="Arial"/>
          <w:color w:val="333333"/>
          <w:sz w:val="28"/>
          <w:szCs w:val="28"/>
          <w:lang w:eastAsia="en-US"/>
        </w:rPr>
      </w:pPr>
      <w:r w:rsidRPr="00466A8B">
        <w:rPr>
          <w:rFonts w:cs="Arial"/>
          <w:color w:val="333333"/>
          <w:sz w:val="28"/>
          <w:szCs w:val="28"/>
          <w:lang w:eastAsia="en-US"/>
        </w:rPr>
        <w:t>For ordi</w:t>
      </w:r>
      <w:r w:rsidR="00765525">
        <w:rPr>
          <w:rFonts w:cs="Arial"/>
          <w:color w:val="333333"/>
          <w:sz w:val="28"/>
          <w:szCs w:val="28"/>
          <w:lang w:eastAsia="en-US"/>
        </w:rPr>
        <w:t>n</w:t>
      </w:r>
      <w:r w:rsidRPr="00466A8B">
        <w:rPr>
          <w:rFonts w:cs="Arial"/>
          <w:color w:val="333333"/>
          <w:sz w:val="28"/>
          <w:szCs w:val="28"/>
          <w:lang w:eastAsia="en-US"/>
        </w:rPr>
        <w:t>ary files (type 'f') and directories (type 'd') the next fifteen fields are block addresses (decimal, 12 direct, one indirect, one double indirect, one triple indirect). Symbolic links are a little more complicated. If the file length is less than the size of the block pointers (60 bytes) the file will contain zero data blocks, and the name is stored in the space normally occupied by the block pointers. If this is the case, the fifteen block pointers need not be printed.</w:t>
      </w:r>
    </w:p>
    <w:p w14:paraId="769B32EB" w14:textId="3EF5CD16" w:rsidR="00466A8B" w:rsidRPr="00BD3962" w:rsidRDefault="00466A8B" w:rsidP="00466A8B">
      <w:pPr>
        <w:pStyle w:val="ListParagraph"/>
        <w:numPr>
          <w:ilvl w:val="0"/>
          <w:numId w:val="8"/>
        </w:numPr>
        <w:spacing w:before="100" w:beforeAutospacing="1" w:after="100" w:afterAutospacing="1" w:line="240" w:lineRule="auto"/>
        <w:rPr>
          <w:rFonts w:cs="Arial"/>
          <w:color w:val="333333"/>
          <w:sz w:val="28"/>
          <w:szCs w:val="28"/>
          <w:lang w:eastAsia="en-US"/>
        </w:rPr>
      </w:pPr>
      <w:r>
        <w:rPr>
          <w:rFonts w:cs="Arial"/>
          <w:color w:val="333333"/>
          <w:lang w:eastAsia="en-US"/>
        </w:rPr>
        <w:t xml:space="preserve">Follow the allocated definition for checking inodes: </w:t>
      </w:r>
      <w:r w:rsidRPr="00466A8B">
        <w:rPr>
          <w:rFonts w:cs="Arial"/>
          <w:color w:val="333333"/>
          <w:lang w:eastAsia="en-US"/>
        </w:rPr>
        <w:t>non-zero mode and non-zero link count</w:t>
      </w:r>
    </w:p>
    <w:p w14:paraId="36055595" w14:textId="32B74B65" w:rsidR="00BD3962" w:rsidRDefault="00BD3962" w:rsidP="00C273A9">
      <w:pPr>
        <w:spacing w:before="100" w:beforeAutospacing="1" w:after="100" w:afterAutospacing="1" w:line="240" w:lineRule="auto"/>
        <w:ind w:left="360"/>
        <w:rPr>
          <w:rFonts w:cs="Arial"/>
          <w:color w:val="333333"/>
          <w:sz w:val="28"/>
          <w:szCs w:val="28"/>
          <w:lang w:eastAsia="en-US"/>
        </w:rPr>
      </w:pPr>
      <w:r>
        <w:rPr>
          <w:rFonts w:cs="Arial"/>
          <w:color w:val="333333"/>
          <w:sz w:val="28"/>
          <w:szCs w:val="28"/>
          <w:lang w:eastAsia="en-US"/>
        </w:rPr>
        <w:t>DIRECTORY ENTRIES</w:t>
      </w:r>
    </w:p>
    <w:p w14:paraId="0EFF4E71" w14:textId="77777777" w:rsidR="00BD3962" w:rsidRDefault="00BD3962" w:rsidP="00BD3962">
      <w:pPr>
        <w:pStyle w:val="ListParagraph"/>
        <w:numPr>
          <w:ilvl w:val="0"/>
          <w:numId w:val="9"/>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Valid still means non zero inode number, follow the definition. </w:t>
      </w:r>
    </w:p>
    <w:p w14:paraId="73789EB2" w14:textId="5DFC3932" w:rsidR="00BD3962" w:rsidRPr="00C273A9" w:rsidRDefault="00BD3962"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sidRPr="00BD3962">
        <w:rPr>
          <w:rFonts w:cs="Arial"/>
          <w:b/>
          <w:color w:val="333333"/>
          <w:sz w:val="28"/>
          <w:szCs w:val="28"/>
          <w:lang w:eastAsia="en-US"/>
        </w:rPr>
        <w:t>How do we find the parent inode:</w:t>
      </w:r>
      <w:r>
        <w:rPr>
          <w:rFonts w:cs="Arial"/>
          <w:b/>
          <w:color w:val="333333"/>
          <w:sz w:val="28"/>
          <w:szCs w:val="28"/>
          <w:lang w:eastAsia="en-US"/>
        </w:rPr>
        <w:t xml:space="preserve"> </w:t>
      </w:r>
      <w:r>
        <w:rPr>
          <w:rFonts w:cs="Arial"/>
          <w:color w:val="333333"/>
          <w:sz w:val="28"/>
          <w:szCs w:val="28"/>
          <w:lang w:eastAsia="en-US"/>
        </w:rPr>
        <w:t>when you scan through the inode, go to data block</w:t>
      </w:r>
      <w:r w:rsidR="0019558E">
        <w:rPr>
          <w:rFonts w:cs="Arial"/>
          <w:color w:val="333333"/>
          <w:sz w:val="28"/>
          <w:szCs w:val="28"/>
          <w:lang w:eastAsia="en-US"/>
        </w:rPr>
        <w:t xml:space="preserve">. </w:t>
      </w:r>
    </w:p>
    <w:p w14:paraId="64912D75" w14:textId="34657146" w:rsidR="00C273A9" w:rsidRDefault="00C273A9"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b/>
          <w:color w:val="333333"/>
          <w:sz w:val="28"/>
          <w:szCs w:val="28"/>
          <w:lang w:eastAsia="en-US"/>
        </w:rPr>
        <w:t>DO NOT GO DEEPER INTO THE SUBDIRECTORY</w:t>
      </w:r>
    </w:p>
    <w:p w14:paraId="3089E00F" w14:textId="2B8FFF7B" w:rsidR="00C273A9" w:rsidRPr="002A056D" w:rsidRDefault="00456F46"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For data block, size of each entry is not the same</w:t>
      </w:r>
    </w:p>
    <w:p w14:paraId="585815A1" w14:textId="1F0EE9FA" w:rsidR="002A056D" w:rsidRPr="002A056D" w:rsidRDefault="002A056D"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For each inode, we need to scan every data block. But we have 15 pointers, when do we stop? We try to scan through all 15. First 12 -&gt; go to data block. If 13 is 0 (empty), then go to 14. If it is not 0, go deeper to find the entries there.</w:t>
      </w:r>
    </w:p>
    <w:p w14:paraId="1A32DB10" w14:textId="31A75C62" w:rsidR="002A056D" w:rsidRPr="002A056D" w:rsidRDefault="002A056D" w:rsidP="00BD3962">
      <w:pPr>
        <w:pStyle w:val="ListParagraph"/>
        <w:numPr>
          <w:ilvl w:val="1"/>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The file is broken, so there might be some invalid information, before you encounter valid information.</w:t>
      </w:r>
    </w:p>
    <w:p w14:paraId="2C0AB3FB" w14:textId="355B34AE" w:rsidR="002A056D" w:rsidRPr="002A056D" w:rsidRDefault="002A056D" w:rsidP="002A056D">
      <w:pPr>
        <w:pStyle w:val="ListParagraph"/>
        <w:numPr>
          <w:ilvl w:val="0"/>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Scan through all pointers including the indirect pointers.</w:t>
      </w:r>
    </w:p>
    <w:p w14:paraId="7C8FD7EA" w14:textId="3267DBD5" w:rsidR="002A056D" w:rsidRPr="00C16605" w:rsidRDefault="002A056D" w:rsidP="002A056D">
      <w:pPr>
        <w:pStyle w:val="ListParagraph"/>
        <w:numPr>
          <w:ilvl w:val="0"/>
          <w:numId w:val="9"/>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For printing out the name, follow the name length</w:t>
      </w:r>
      <w:r w:rsidR="00765525">
        <w:rPr>
          <w:rFonts w:cs="Arial"/>
          <w:color w:val="333333"/>
          <w:sz w:val="28"/>
          <w:szCs w:val="28"/>
          <w:lang w:eastAsia="en-US"/>
        </w:rPr>
        <w:t>!</w:t>
      </w:r>
    </w:p>
    <w:p w14:paraId="29F09AE3" w14:textId="61FCC4A7" w:rsidR="00C16605" w:rsidRDefault="00C16605" w:rsidP="00C16605">
      <w:p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INDIRECT BLOCK REFERENCES</w:t>
      </w:r>
    </w:p>
    <w:p w14:paraId="4122755A" w14:textId="2689BB30" w:rsidR="00C16605" w:rsidRDefault="00C16605"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Logical byte offsets are the most misleading ones, </w:t>
      </w:r>
      <w:r w:rsidR="005161C8">
        <w:rPr>
          <w:rFonts w:cs="Arial"/>
          <w:color w:val="333333"/>
          <w:sz w:val="28"/>
          <w:szCs w:val="28"/>
          <w:lang w:eastAsia="en-US"/>
        </w:rPr>
        <w:t>If the referenced block is data block, logical offset means position in the file (because if you put all data blocks together you form a file)</w:t>
      </w:r>
      <w:r w:rsidR="0032449F">
        <w:rPr>
          <w:rFonts w:cs="Arial"/>
          <w:color w:val="333333"/>
          <w:sz w:val="28"/>
          <w:szCs w:val="28"/>
          <w:lang w:eastAsia="en-US"/>
        </w:rPr>
        <w:t xml:space="preserve"> For the second data block, the logical offset is 1024 (because first 1024 is contained in first data block)</w:t>
      </w:r>
    </w:p>
    <w:p w14:paraId="0CDED544" w14:textId="5BA8475A" w:rsidR="0032449F" w:rsidRDefault="0032449F"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lastRenderedPageBreak/>
        <w:t>Drawing: Block 0: 0~1023 Block 1: 1024~2047</w:t>
      </w:r>
    </w:p>
    <w:p w14:paraId="3AC7120E" w14:textId="4E54DEBE" w:rsidR="00592BA3" w:rsidRDefault="00592BA3" w:rsidP="00C16605">
      <w:pPr>
        <w:pStyle w:val="ListParagraph"/>
        <w:numPr>
          <w:ilvl w:val="0"/>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 xml:space="preserve">If the referenced block is a single or double-indirect block, this is the same as the logical offset of the first data block to which it refers: </w:t>
      </w:r>
      <w:r>
        <w:rPr>
          <w:rFonts w:cs="Arial"/>
          <w:b/>
          <w:color w:val="333333"/>
          <w:sz w:val="28"/>
          <w:szCs w:val="28"/>
          <w:lang w:eastAsia="en-US"/>
        </w:rPr>
        <w:t xml:space="preserve">MEANS: </w:t>
      </w:r>
      <w:r>
        <w:rPr>
          <w:rFonts w:cs="Arial"/>
          <w:color w:val="333333"/>
          <w:sz w:val="28"/>
          <w:szCs w:val="28"/>
          <w:lang w:eastAsia="en-US"/>
        </w:rPr>
        <w:t>For block 13, we point to somewhere, and then somewhere else. The final destination follows the 12</w:t>
      </w:r>
      <w:r w:rsidRPr="00592BA3">
        <w:rPr>
          <w:rFonts w:cs="Arial"/>
          <w:color w:val="333333"/>
          <w:sz w:val="28"/>
          <w:szCs w:val="28"/>
          <w:vertAlign w:val="superscript"/>
          <w:lang w:eastAsia="en-US"/>
        </w:rPr>
        <w:t>th</w:t>
      </w:r>
      <w:r>
        <w:rPr>
          <w:rFonts w:cs="Arial"/>
          <w:color w:val="333333"/>
          <w:sz w:val="28"/>
          <w:szCs w:val="28"/>
          <w:lang w:eastAsia="en-US"/>
        </w:rPr>
        <w:t xml:space="preserve"> block in the file. So offset of 13</w:t>
      </w:r>
      <w:r w:rsidRPr="00592BA3">
        <w:rPr>
          <w:rFonts w:cs="Arial"/>
          <w:color w:val="333333"/>
          <w:sz w:val="28"/>
          <w:szCs w:val="28"/>
          <w:vertAlign w:val="superscript"/>
          <w:lang w:eastAsia="en-US"/>
        </w:rPr>
        <w:t>th</w:t>
      </w:r>
      <w:r>
        <w:rPr>
          <w:rFonts w:cs="Arial"/>
          <w:color w:val="333333"/>
          <w:sz w:val="28"/>
          <w:szCs w:val="28"/>
          <w:lang w:eastAsia="en-US"/>
        </w:rPr>
        <w:t xml:space="preserve"> is 1024 *12.</w:t>
      </w:r>
    </w:p>
    <w:p w14:paraId="6E36FB55" w14:textId="2B3C0F5E" w:rsidR="00592BA3" w:rsidRDefault="00592BA3" w:rsidP="00592BA3">
      <w:pPr>
        <w:pStyle w:val="ListParagraph"/>
        <w:numPr>
          <w:ilvl w:val="1"/>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For 14</w:t>
      </w:r>
      <w:r w:rsidRPr="00592BA3">
        <w:rPr>
          <w:rFonts w:cs="Arial"/>
          <w:color w:val="333333"/>
          <w:sz w:val="28"/>
          <w:szCs w:val="28"/>
          <w:vertAlign w:val="superscript"/>
          <w:lang w:eastAsia="en-US"/>
        </w:rPr>
        <w:t>th</w:t>
      </w:r>
      <w:r>
        <w:rPr>
          <w:rFonts w:cs="Arial"/>
          <w:color w:val="333333"/>
          <w:sz w:val="28"/>
          <w:szCs w:val="28"/>
          <w:lang w:eastAsia="en-US"/>
        </w:rPr>
        <w:t xml:space="preserve"> one: 1024*12 + 1024*256 (bc 13</w:t>
      </w:r>
      <w:r w:rsidRPr="00592BA3">
        <w:rPr>
          <w:rFonts w:cs="Arial"/>
          <w:color w:val="333333"/>
          <w:sz w:val="28"/>
          <w:szCs w:val="28"/>
          <w:vertAlign w:val="superscript"/>
          <w:lang w:eastAsia="en-US"/>
        </w:rPr>
        <w:t>th</w:t>
      </w:r>
      <w:r>
        <w:rPr>
          <w:rFonts w:cs="Arial"/>
          <w:color w:val="333333"/>
          <w:sz w:val="28"/>
          <w:szCs w:val="28"/>
          <w:lang w:eastAsia="en-US"/>
        </w:rPr>
        <w:t xml:space="preserve"> one points to 256 data blocks)</w:t>
      </w:r>
    </w:p>
    <w:p w14:paraId="015BFED4" w14:textId="414BB68D" w:rsidR="00CC5BA5" w:rsidRDefault="00CC5BA5" w:rsidP="00592BA3">
      <w:pPr>
        <w:pStyle w:val="ListParagraph"/>
        <w:numPr>
          <w:ilvl w:val="1"/>
          <w:numId w:val="10"/>
        </w:numPr>
        <w:spacing w:before="100" w:beforeAutospacing="1" w:after="100" w:afterAutospacing="1" w:line="240" w:lineRule="auto"/>
        <w:rPr>
          <w:rFonts w:cs="Arial"/>
          <w:color w:val="333333"/>
          <w:sz w:val="28"/>
          <w:szCs w:val="28"/>
          <w:lang w:eastAsia="en-US"/>
        </w:rPr>
      </w:pPr>
      <w:r>
        <w:rPr>
          <w:rFonts w:cs="Arial"/>
          <w:color w:val="333333"/>
          <w:sz w:val="28"/>
          <w:szCs w:val="28"/>
          <w:lang w:eastAsia="en-US"/>
        </w:rPr>
        <w:t>Logical offset: How many data blocks are located before the current block, you concatenate them all!</w:t>
      </w:r>
    </w:p>
    <w:p w14:paraId="0D3F8FD8" w14:textId="77777777" w:rsidR="00534A6E" w:rsidRDefault="00534A6E" w:rsidP="00534A6E">
      <w:pPr>
        <w:spacing w:before="100" w:beforeAutospacing="1" w:after="100" w:afterAutospacing="1" w:line="240" w:lineRule="auto"/>
        <w:rPr>
          <w:rFonts w:cs="Arial"/>
          <w:color w:val="333333"/>
          <w:sz w:val="28"/>
          <w:szCs w:val="28"/>
          <w:lang w:eastAsia="en-US"/>
        </w:rPr>
      </w:pPr>
    </w:p>
    <w:p w14:paraId="6AE763EE" w14:textId="37776A90" w:rsidR="00534A6E" w:rsidRDefault="00534A6E" w:rsidP="00534A6E">
      <w:pPr>
        <w:spacing w:before="100" w:beforeAutospacing="1" w:after="100" w:afterAutospacing="1" w:line="240" w:lineRule="auto"/>
        <w:rPr>
          <w:rFonts w:cs="Arial"/>
          <w:b/>
          <w:color w:val="333333"/>
          <w:sz w:val="28"/>
          <w:szCs w:val="28"/>
          <w:lang w:eastAsia="en-US"/>
        </w:rPr>
      </w:pPr>
      <w:r>
        <w:rPr>
          <w:rFonts w:cs="Arial"/>
          <w:b/>
          <w:color w:val="333333"/>
          <w:sz w:val="28"/>
          <w:szCs w:val="28"/>
          <w:lang w:eastAsia="en-US"/>
        </w:rPr>
        <w:t xml:space="preserve">06/08/2018 </w:t>
      </w:r>
    </w:p>
    <w:p w14:paraId="6A04F8BB" w14:textId="617C5A7F" w:rsidR="00541B37" w:rsidRPr="00541B37" w:rsidRDefault="00541B37" w:rsidP="00541B37">
      <w:pPr>
        <w:pStyle w:val="ListParagraph"/>
        <w:numPr>
          <w:ilvl w:val="0"/>
          <w:numId w:val="11"/>
        </w:numPr>
        <w:spacing w:before="100" w:beforeAutospacing="1" w:after="100" w:afterAutospacing="1" w:line="240" w:lineRule="auto"/>
        <w:rPr>
          <w:rFonts w:cs="Arial"/>
          <w:b/>
          <w:color w:val="333333"/>
          <w:sz w:val="28"/>
          <w:szCs w:val="28"/>
          <w:lang w:eastAsia="en-US"/>
        </w:rPr>
      </w:pPr>
      <w:r>
        <w:rPr>
          <w:rFonts w:cs="Arial"/>
          <w:color w:val="333333"/>
          <w:sz w:val="28"/>
          <w:szCs w:val="28"/>
          <w:lang w:eastAsia="en-US"/>
        </w:rPr>
        <w:t xml:space="preserve">Need to set up time using Ubuntu for every </w:t>
      </w:r>
      <w:r w:rsidR="00AE7C35">
        <w:rPr>
          <w:rFonts w:cs="Arial"/>
          <w:color w:val="333333"/>
          <w:sz w:val="28"/>
          <w:szCs w:val="28"/>
          <w:lang w:eastAsia="en-US"/>
        </w:rPr>
        <w:t>time you connect the beaglebone to your computer! The picture is in favorites in iPhone!</w:t>
      </w:r>
      <w:bookmarkStart w:id="0" w:name="_GoBack"/>
      <w:bookmarkEnd w:id="0"/>
    </w:p>
    <w:sectPr w:rsidR="00541B37" w:rsidRPr="00541B37">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CA073" w14:textId="77777777" w:rsidR="00BD3C65" w:rsidRDefault="00BD3C65">
      <w:r>
        <w:separator/>
      </w:r>
    </w:p>
    <w:p w14:paraId="14944581" w14:textId="77777777" w:rsidR="00BD3C65" w:rsidRDefault="00BD3C65"/>
  </w:endnote>
  <w:endnote w:type="continuationSeparator" w:id="0">
    <w:p w14:paraId="52F9FCC0" w14:textId="77777777" w:rsidR="00BD3C65" w:rsidRDefault="00BD3C65">
      <w:r>
        <w:continuationSeparator/>
      </w:r>
    </w:p>
    <w:p w14:paraId="5B6222AC" w14:textId="77777777" w:rsidR="00BD3C65" w:rsidRDefault="00BD3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8CC84C5" w14:textId="77777777" w:rsidR="000F1AC8" w:rsidRDefault="002B73C4">
        <w:pPr>
          <w:pStyle w:val="Footer"/>
        </w:pPr>
        <w:r>
          <w:fldChar w:fldCharType="begin"/>
        </w:r>
        <w:r>
          <w:instrText xml:space="preserve"> PAGE   \* MERGEFORMAT </w:instrText>
        </w:r>
        <w:r>
          <w:fldChar w:fldCharType="separate"/>
        </w:r>
        <w:r w:rsidR="00AE7C35">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F6224" w14:textId="77777777" w:rsidR="00BD3C65" w:rsidRDefault="00BD3C65">
      <w:r>
        <w:separator/>
      </w:r>
    </w:p>
    <w:p w14:paraId="10C4D34D" w14:textId="77777777" w:rsidR="00BD3C65" w:rsidRDefault="00BD3C65"/>
  </w:footnote>
  <w:footnote w:type="continuationSeparator" w:id="0">
    <w:p w14:paraId="743C5695" w14:textId="77777777" w:rsidR="00BD3C65" w:rsidRDefault="00BD3C65">
      <w:r>
        <w:continuationSeparator/>
      </w:r>
    </w:p>
    <w:p w14:paraId="49D290FB" w14:textId="77777777" w:rsidR="00BD3C65" w:rsidRDefault="00BD3C6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3CF04B08"/>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55858"/>
    <w:multiLevelType w:val="hybridMultilevel"/>
    <w:tmpl w:val="C728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05F5F"/>
    <w:multiLevelType w:val="hybridMultilevel"/>
    <w:tmpl w:val="3698C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5B035DE"/>
    <w:multiLevelType w:val="hybridMultilevel"/>
    <w:tmpl w:val="8E8A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843C3"/>
    <w:multiLevelType w:val="hybridMultilevel"/>
    <w:tmpl w:val="9B0A3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C6002C"/>
    <w:multiLevelType w:val="hybridMultilevel"/>
    <w:tmpl w:val="9580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515A30"/>
    <w:multiLevelType w:val="hybridMultilevel"/>
    <w:tmpl w:val="6BCE2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56C72EC"/>
    <w:multiLevelType w:val="hybridMultilevel"/>
    <w:tmpl w:val="0E2CE8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6"/>
  </w:num>
  <w:num w:numId="6">
    <w:abstractNumId w:val="3"/>
  </w:num>
  <w:num w:numId="7">
    <w:abstractNumId w:val="5"/>
  </w:num>
  <w:num w:numId="8">
    <w:abstractNumId w:va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C1"/>
    <w:rsid w:val="00095485"/>
    <w:rsid w:val="000968D6"/>
    <w:rsid w:val="000A0F3A"/>
    <w:rsid w:val="000B4404"/>
    <w:rsid w:val="000D5A40"/>
    <w:rsid w:val="000F1AC8"/>
    <w:rsid w:val="0013158C"/>
    <w:rsid w:val="00132C76"/>
    <w:rsid w:val="001521ED"/>
    <w:rsid w:val="00174D8D"/>
    <w:rsid w:val="00187249"/>
    <w:rsid w:val="0019558E"/>
    <w:rsid w:val="001D6448"/>
    <w:rsid w:val="002054A1"/>
    <w:rsid w:val="00212117"/>
    <w:rsid w:val="002128B1"/>
    <w:rsid w:val="002A056D"/>
    <w:rsid w:val="002B73C4"/>
    <w:rsid w:val="002C5CC7"/>
    <w:rsid w:val="002F5CF2"/>
    <w:rsid w:val="00312D69"/>
    <w:rsid w:val="0032449F"/>
    <w:rsid w:val="0033434A"/>
    <w:rsid w:val="004022EF"/>
    <w:rsid w:val="00456F46"/>
    <w:rsid w:val="00466A8B"/>
    <w:rsid w:val="0049468A"/>
    <w:rsid w:val="004D0375"/>
    <w:rsid w:val="004E3983"/>
    <w:rsid w:val="005161C8"/>
    <w:rsid w:val="00532D79"/>
    <w:rsid w:val="00534A6E"/>
    <w:rsid w:val="00541B37"/>
    <w:rsid w:val="005557FD"/>
    <w:rsid w:val="005853EB"/>
    <w:rsid w:val="00592BA3"/>
    <w:rsid w:val="005C4858"/>
    <w:rsid w:val="005E3301"/>
    <w:rsid w:val="006054C7"/>
    <w:rsid w:val="0061344E"/>
    <w:rsid w:val="006272A0"/>
    <w:rsid w:val="00657C9A"/>
    <w:rsid w:val="00691D22"/>
    <w:rsid w:val="006D46A2"/>
    <w:rsid w:val="00707C77"/>
    <w:rsid w:val="0073502F"/>
    <w:rsid w:val="007362B9"/>
    <w:rsid w:val="00754050"/>
    <w:rsid w:val="00765525"/>
    <w:rsid w:val="00792265"/>
    <w:rsid w:val="00806CDA"/>
    <w:rsid w:val="00862682"/>
    <w:rsid w:val="008B0E79"/>
    <w:rsid w:val="00935F2D"/>
    <w:rsid w:val="00951DA6"/>
    <w:rsid w:val="00963DE1"/>
    <w:rsid w:val="009C4948"/>
    <w:rsid w:val="009F3D51"/>
    <w:rsid w:val="00A106CB"/>
    <w:rsid w:val="00A95A7E"/>
    <w:rsid w:val="00AD6B3B"/>
    <w:rsid w:val="00AE7C35"/>
    <w:rsid w:val="00B97B9D"/>
    <w:rsid w:val="00BD3962"/>
    <w:rsid w:val="00BD3C65"/>
    <w:rsid w:val="00C01A69"/>
    <w:rsid w:val="00C14A4C"/>
    <w:rsid w:val="00C16605"/>
    <w:rsid w:val="00C273A9"/>
    <w:rsid w:val="00C37E2E"/>
    <w:rsid w:val="00CC5BA5"/>
    <w:rsid w:val="00D74937"/>
    <w:rsid w:val="00D76444"/>
    <w:rsid w:val="00DB5516"/>
    <w:rsid w:val="00E67FA8"/>
    <w:rsid w:val="00EA5350"/>
    <w:rsid w:val="00EB79EB"/>
    <w:rsid w:val="00F23838"/>
    <w:rsid w:val="00F42563"/>
    <w:rsid w:val="00F8312C"/>
    <w:rsid w:val="00F87AC1"/>
    <w:rsid w:val="00FA2E70"/>
    <w:rsid w:val="00FC22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5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5557FD"/>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ListParagraph">
    <w:name w:val="List Paragraph"/>
    <w:basedOn w:val="Normal"/>
    <w:uiPriority w:val="34"/>
    <w:unhideWhenUsed/>
    <w:qFormat/>
    <w:rsid w:val="0055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3031">
      <w:bodyDiv w:val="1"/>
      <w:marLeft w:val="0"/>
      <w:marRight w:val="0"/>
      <w:marTop w:val="0"/>
      <w:marBottom w:val="0"/>
      <w:divBdr>
        <w:top w:val="none" w:sz="0" w:space="0" w:color="auto"/>
        <w:left w:val="none" w:sz="0" w:space="0" w:color="auto"/>
        <w:bottom w:val="none" w:sz="0" w:space="0" w:color="auto"/>
        <w:right w:val="none" w:sz="0" w:space="0" w:color="auto"/>
      </w:divBdr>
    </w:div>
    <w:div w:id="296107668">
      <w:bodyDiv w:val="1"/>
      <w:marLeft w:val="0"/>
      <w:marRight w:val="0"/>
      <w:marTop w:val="0"/>
      <w:marBottom w:val="0"/>
      <w:divBdr>
        <w:top w:val="none" w:sz="0" w:space="0" w:color="auto"/>
        <w:left w:val="none" w:sz="0" w:space="0" w:color="auto"/>
        <w:bottom w:val="none" w:sz="0" w:space="0" w:color="auto"/>
        <w:right w:val="none" w:sz="0" w:space="0" w:color="auto"/>
      </w:divBdr>
    </w:div>
    <w:div w:id="332148999">
      <w:bodyDiv w:val="1"/>
      <w:marLeft w:val="0"/>
      <w:marRight w:val="0"/>
      <w:marTop w:val="0"/>
      <w:marBottom w:val="0"/>
      <w:divBdr>
        <w:top w:val="none" w:sz="0" w:space="0" w:color="auto"/>
        <w:left w:val="none" w:sz="0" w:space="0" w:color="auto"/>
        <w:bottom w:val="none" w:sz="0" w:space="0" w:color="auto"/>
        <w:right w:val="none" w:sz="0" w:space="0" w:color="auto"/>
      </w:divBdr>
    </w:div>
    <w:div w:id="971712698">
      <w:bodyDiv w:val="1"/>
      <w:marLeft w:val="0"/>
      <w:marRight w:val="0"/>
      <w:marTop w:val="0"/>
      <w:marBottom w:val="0"/>
      <w:divBdr>
        <w:top w:val="none" w:sz="0" w:space="0" w:color="auto"/>
        <w:left w:val="none" w:sz="0" w:space="0" w:color="auto"/>
        <w:bottom w:val="none" w:sz="0" w:space="0" w:color="auto"/>
        <w:right w:val="none" w:sz="0" w:space="0" w:color="auto"/>
      </w:divBdr>
    </w:div>
    <w:div w:id="1215585507">
      <w:bodyDiv w:val="1"/>
      <w:marLeft w:val="0"/>
      <w:marRight w:val="0"/>
      <w:marTop w:val="0"/>
      <w:marBottom w:val="0"/>
      <w:divBdr>
        <w:top w:val="none" w:sz="0" w:space="0" w:color="auto"/>
        <w:left w:val="none" w:sz="0" w:space="0" w:color="auto"/>
        <w:bottom w:val="none" w:sz="0" w:space="0" w:color="auto"/>
        <w:right w:val="none" w:sz="0" w:space="0" w:color="auto"/>
      </w:divBdr>
    </w:div>
    <w:div w:id="1386105427">
      <w:bodyDiv w:val="1"/>
      <w:marLeft w:val="0"/>
      <w:marRight w:val="0"/>
      <w:marTop w:val="0"/>
      <w:marBottom w:val="0"/>
      <w:divBdr>
        <w:top w:val="none" w:sz="0" w:space="0" w:color="auto"/>
        <w:left w:val="none" w:sz="0" w:space="0" w:color="auto"/>
        <w:bottom w:val="none" w:sz="0" w:space="0" w:color="auto"/>
        <w:right w:val="none" w:sz="0" w:space="0" w:color="auto"/>
      </w:divBdr>
    </w:div>
    <w:div w:id="1396392836">
      <w:bodyDiv w:val="1"/>
      <w:marLeft w:val="0"/>
      <w:marRight w:val="0"/>
      <w:marTop w:val="0"/>
      <w:marBottom w:val="0"/>
      <w:divBdr>
        <w:top w:val="none" w:sz="0" w:space="0" w:color="auto"/>
        <w:left w:val="none" w:sz="0" w:space="0" w:color="auto"/>
        <w:bottom w:val="none" w:sz="0" w:space="0" w:color="auto"/>
        <w:right w:val="none" w:sz="0" w:space="0" w:color="auto"/>
      </w:divBdr>
    </w:div>
    <w:div w:id="18414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iki.seeedstudio.com/Grove-Temperature_Sensor_V1.2/" TargetMode="External"/><Relationship Id="rId8" Type="http://schemas.openxmlformats.org/officeDocument/2006/relationships/hyperlink" Target="http://web.cs.ucla.edu/classes/cs111/Samples/" TargetMode="External"/><Relationship Id="rId9" Type="http://schemas.openxmlformats.org/officeDocument/2006/relationships/hyperlink" Target="http://www.nongnu.org/ext2-doc/ext2.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getanboga/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163</TotalTime>
  <Pages>7</Pages>
  <Words>1234</Words>
  <Characters>7036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Tanboga</dc:creator>
  <cp:keywords/>
  <dc:description/>
  <cp:lastModifiedBy>Ege Tanboga</cp:lastModifiedBy>
  <cp:revision>6</cp:revision>
  <dcterms:created xsi:type="dcterms:W3CDTF">2018-05-04T19:17:00Z</dcterms:created>
  <dcterms:modified xsi:type="dcterms:W3CDTF">2018-06-08T00:59:00Z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